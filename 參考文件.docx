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IoT Gateway:</w:t>
      </w:r>
    </w:p>
    <w:p>
      <w:pPr>
        <w:pStyle w:val="Normal"/>
        <w:rPr/>
      </w:pPr>
      <w:hyperlink r:id="rId2">
        <w:r>
          <w:rPr>
            <w:rStyle w:val="Style14"/>
          </w:rPr>
          <w:t>https://thenewstack.io/tutorial-prototyping-a-sensor-node-and-iot-gateway-with-arduino-and-raspberry-pi-part-1/</w:t>
        </w:r>
      </w:hyperlink>
      <w:r>
        <w:rPr/>
        <w:t xml:space="preserve"> </w:t>
      </w:r>
    </w:p>
    <w:p>
      <w:pPr>
        <w:pStyle w:val="Normal"/>
        <w:rPr/>
      </w:pPr>
      <w:hyperlink r:id="rId3">
        <w:r>
          <w:rPr>
            <w:rStyle w:val="Style14"/>
          </w:rPr>
          <w:t>https://thenewstack.io/tutorial-configuring-a-sensor-node-and-iot-gateway-to-collect-and-visualize-data-part-2/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Xbee:</w:t>
      </w:r>
    </w:p>
    <w:p>
      <w:pPr>
        <w:pStyle w:val="Normal"/>
        <w:rPr/>
      </w:pPr>
      <w:r>
        <w:rPr/>
        <w:t>Xbee</w:t>
      </w:r>
      <w:r>
        <w:rPr/>
        <w:t>與</w:t>
      </w:r>
      <w:r>
        <w:rPr/>
        <w:t>Zigbee</w:t>
      </w:r>
      <w:r>
        <w:rPr/>
        <w:t>基礎知識</w:t>
      </w:r>
      <w:r>
        <w:rPr/>
        <w:t>:</w:t>
      </w:r>
    </w:p>
    <w:p>
      <w:pPr>
        <w:pStyle w:val="Normal"/>
        <w:rPr/>
      </w:pPr>
      <w:hyperlink r:id="rId4">
        <w:r>
          <w:rPr>
            <w:rStyle w:val="Style14"/>
          </w:rPr>
          <w:t>https://swf.com.tw/?s=Xbee</w:t>
        </w:r>
      </w:hyperlink>
      <w:r>
        <w:rPr/>
        <w:t xml:space="preserve"> </w:t>
      </w:r>
    </w:p>
    <w:p>
      <w:pPr>
        <w:pStyle w:val="Normal"/>
        <w:rPr/>
      </w:pPr>
      <w:hyperlink r:id="rId5">
        <w:r>
          <w:rPr>
            <w:rStyle w:val="Style14"/>
          </w:rPr>
          <w:t>https://yuanchieh.wordpress.com/category/%e7%8e%a9%e7%8e%a9mcu/xbee%e7%b3%bb%e5%88%97/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Arduino</w:t>
      </w:r>
      <w:r>
        <w:rPr/>
        <w:t xml:space="preserve">對 </w:t>
      </w:r>
      <w:r>
        <w:rPr/>
        <w:t xml:space="preserve">PC 1 </w:t>
      </w:r>
      <w:r>
        <w:rPr/>
        <w:t>對</w:t>
      </w:r>
      <w:r>
        <w:rPr/>
        <w:t>1</w:t>
      </w:r>
      <w:r>
        <w:rPr/>
        <w:t>通訊</w:t>
      </w:r>
    </w:p>
    <w:p>
      <w:pPr>
        <w:pStyle w:val="Normal"/>
        <w:rPr/>
      </w:pPr>
      <w:hyperlink r:id="rId6">
        <w:r>
          <w:rPr>
            <w:rStyle w:val="Style14"/>
          </w:rPr>
          <w:t>https://qiita.com/s_fujii/items/9804eaf3599139164aa3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官方</w:t>
      </w:r>
      <w:r>
        <w:rPr/>
        <w:t>Guide:</w:t>
      </w:r>
    </w:p>
    <w:p>
      <w:pPr>
        <w:pStyle w:val="Normal"/>
        <w:rPr/>
      </w:pPr>
      <w:hyperlink r:id="rId7">
        <w:r>
          <w:rPr>
            <w:rStyle w:val="Style14"/>
          </w:rPr>
          <w:t>http://ftp1.digi.com/support/documentation/XBee%20ZigBee%20Migration%20Guide.pdf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Xbee api mode</w:t>
      </w:r>
      <w:r>
        <w:rPr/>
        <w:t>相關測試</w:t>
      </w:r>
      <w:r>
        <w:rPr/>
        <w:t>(</w:t>
      </w:r>
      <w:r>
        <w:rPr/>
        <w:t>使用</w:t>
      </w:r>
      <w:r>
        <w:rPr/>
        <w:t>PIC):</w:t>
      </w:r>
    </w:p>
    <w:p>
      <w:pPr>
        <w:pStyle w:val="Normal"/>
        <w:rPr/>
      </w:pPr>
      <w:hyperlink r:id="rId8">
        <w:r>
          <w:rPr>
            <w:rStyle w:val="Style14"/>
          </w:rPr>
          <w:t>http://zattouka.net/GarageHouse/micon/XBee/XBee5.htm</w:t>
        </w:r>
      </w:hyperlink>
      <w:r>
        <w:rPr/>
        <w:t xml:space="preserve"> </w:t>
      </w:r>
    </w:p>
    <w:p>
      <w:pPr>
        <w:pStyle w:val="Normal"/>
        <w:rPr/>
      </w:pPr>
      <w:r>
        <w:rPr/>
        <w:t xml:space="preserve">AT </w:t>
      </w:r>
      <w:r>
        <w:rPr/>
        <w:t>command</w:t>
      </w:r>
      <w:r>
        <w:rPr/>
        <w:t>一覽</w:t>
      </w:r>
      <w:r>
        <w:rPr/>
        <w:t>:</w:t>
      </w:r>
    </w:p>
    <w:p>
      <w:pPr>
        <w:pStyle w:val="Normal"/>
        <w:rPr/>
      </w:pPr>
      <w:hyperlink r:id="rId9">
        <w:r>
          <w:rPr>
            <w:rStyle w:val="Style14"/>
          </w:rPr>
          <w:t>http://zattouka.net/GarageHouse/micon/XBee/ATcommands.pdf</w:t>
        </w:r>
      </w:hyperlink>
      <w:r>
        <w:rPr/>
        <w:t xml:space="preserve"> </w:t>
      </w:r>
    </w:p>
    <w:p>
      <w:pPr>
        <w:pStyle w:val="Normal"/>
        <w:rPr/>
      </w:pPr>
      <w:r>
        <w:rPr/>
        <w:t>從</w:t>
      </w:r>
      <w:r>
        <w:rPr/>
        <w:t>network</w:t>
      </w:r>
      <w:r>
        <w:rPr/>
        <w:t>構成到</w:t>
      </w:r>
      <w:r>
        <w:rPr/>
        <w:t>api mode</w:t>
      </w:r>
      <w:r>
        <w:rPr/>
        <w:t>，</w:t>
      </w:r>
      <w:r>
        <w:rPr/>
        <w:t>sleep mode</w:t>
      </w:r>
      <w:r>
        <w:rPr/>
        <w:t>都有詳細解說的網站</w:t>
      </w:r>
      <w:r>
        <w:rPr/>
        <w:t>(</w:t>
      </w:r>
      <w:r>
        <w:rPr/>
        <w:t>含</w:t>
      </w:r>
      <w:r>
        <w:rPr/>
        <w:t>arduino</w:t>
      </w:r>
      <w:r>
        <w:rPr/>
        <w:t>程式碼</w:t>
      </w:r>
      <w:r>
        <w:rPr/>
        <w:t>):</w:t>
      </w:r>
    </w:p>
    <w:p>
      <w:pPr>
        <w:pStyle w:val="Normal"/>
        <w:rPr/>
      </w:pPr>
      <w:hyperlink r:id="rId10">
        <w:r>
          <w:rPr>
            <w:rStyle w:val="Style14"/>
          </w:rPr>
          <w:t>https://www.aihara.co.jp/~junt/electronic-circuit/XBee.html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Arduino:</w:t>
      </w:r>
    </w:p>
    <w:p>
      <w:pPr>
        <w:pStyle w:val="Normal"/>
        <w:rPr/>
      </w:pPr>
      <w:r>
        <w:rPr/>
        <w:t>arduino Xbee library:</w:t>
      </w:r>
    </w:p>
    <w:p>
      <w:pPr>
        <w:pStyle w:val="Normal"/>
        <w:rPr/>
      </w:pPr>
      <w:hyperlink r:id="rId11">
        <w:r>
          <w:rPr>
            <w:rStyle w:val="Style14"/>
          </w:rPr>
          <w:t>https://github.com/andrewrapp/xbee-arduino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MH-Z19B</w:t>
      </w:r>
      <w:r>
        <w:rPr/>
        <w:t>接線與程式碼</w:t>
      </w:r>
      <w:r>
        <w:rPr/>
        <w:t>:</w:t>
      </w:r>
    </w:p>
    <w:p>
      <w:pPr>
        <w:pStyle w:val="Normal"/>
        <w:rPr/>
      </w:pPr>
      <w:hyperlink r:id="rId12">
        <w:r>
          <w:rPr>
            <w:rStyle w:val="Style14"/>
          </w:rPr>
          <w:t>https://sites.google.com/site/wenyumaker/03-mh-z19er-yang-hua-tan/01-mh-z19-arduino-oled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SHT-31</w:t>
      </w:r>
      <w:r>
        <w:rPr/>
        <w:t>接線與程式碼</w:t>
      </w:r>
      <w:r>
        <w:rPr/>
        <w:t>:</w:t>
      </w:r>
    </w:p>
    <w:p>
      <w:pPr>
        <w:pStyle w:val="Normal"/>
        <w:rPr/>
      </w:pPr>
      <w:hyperlink r:id="rId13">
        <w:r>
          <w:rPr>
            <w:rStyle w:val="Style14"/>
          </w:rPr>
          <w:t>http://arduinolearning.com/code/arduino-sht31-module.php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Android app:</w:t>
      </w:r>
    </w:p>
    <w:p>
      <w:pPr>
        <w:pStyle w:val="Normal"/>
        <w:rPr/>
      </w:pPr>
      <w:r>
        <w:rPr/>
        <w:t>MPAndroidChart</w:t>
      </w:r>
      <w:r>
        <w:rPr/>
        <w:t>官方文件</w:t>
      </w:r>
      <w:r>
        <w:rPr/>
        <w:t>:</w:t>
      </w:r>
    </w:p>
    <w:p>
      <w:pPr>
        <w:pStyle w:val="Normal"/>
        <w:rPr/>
      </w:pPr>
      <w:hyperlink r:id="rId14">
        <w:r>
          <w:rPr>
            <w:rStyle w:val="Style14"/>
          </w:rPr>
          <w:t>https://weeklycoding.com/mpandroidchart-documentation/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MPAndroidChar</w:t>
      </w:r>
      <w:r>
        <w:rPr/>
        <w:t>t</w:t>
      </w:r>
      <w:r>
        <w:rPr/>
        <w:t>相關實例</w:t>
      </w:r>
      <w:r>
        <w:rPr/>
        <w:t>:</w:t>
      </w:r>
    </w:p>
    <w:p>
      <w:pPr>
        <w:pStyle w:val="Normal"/>
        <w:rPr/>
      </w:pPr>
      <w:r>
        <w:fldChar w:fldCharType="begin"/>
      </w:r>
      <w:r>
        <w:rPr>
          <w:rStyle w:val="Style15"/>
        </w:rPr>
        <w:instrText> HYPERLINK "https://blog.csdn.net/jinmie0193/article/details/90239935" \l "一、MpAndroidChart的基本使用"</w:instrText>
      </w:r>
      <w:r>
        <w:rPr>
          <w:rStyle w:val="Style15"/>
        </w:rPr>
        <w:fldChar w:fldCharType="separate"/>
      </w:r>
      <w:r>
        <w:rPr>
          <w:rStyle w:val="Style15"/>
        </w:rPr>
        <w:t>https://blog.csdn.net/jinmie0193/article/details/90239935#%E4%B8%80%E3%80%81MpAndroidChart%E7%9A%84%E5%9F%BA%E6%9C%AC%E4%BD%BF%E7%94%A8</w:t>
      </w:r>
      <w:r>
        <w:rPr>
          <w:rStyle w:val="Style15"/>
        </w:rPr>
        <w:fldChar w:fldCharType="end"/>
      </w:r>
      <w:r>
        <w:rPr/>
        <w:t xml:space="preserve"> </w:t>
      </w:r>
    </w:p>
    <w:p>
      <w:pPr>
        <w:pStyle w:val="Normal"/>
        <w:rPr/>
      </w:pPr>
      <w:hyperlink r:id="rId15">
        <w:r>
          <w:rPr>
            <w:rStyle w:val="Style14"/>
          </w:rPr>
          <w:t>https://blog.csdn.net/HAndroidevelopcker/article/details/77967471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Fragment(</w:t>
      </w:r>
      <w:r>
        <w:rPr/>
        <w:t>用來製作分頁</w:t>
      </w:r>
      <w:r>
        <w:rPr/>
        <w:t>):</w:t>
      </w:r>
    </w:p>
    <w:p>
      <w:pPr>
        <w:pStyle w:val="Normal"/>
        <w:rPr/>
      </w:pPr>
      <w:hyperlink r:id="rId16">
        <w:r>
          <w:rPr>
            <w:rStyle w:val="Style14"/>
          </w:rPr>
          <w:t>https://qiita.com/Reyurnible/items/dffd70144da213e1208b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Viewpager(Fragment</w:t>
      </w:r>
      <w:r>
        <w:rPr/>
        <w:t>的容器，可以切換當前顯示的</w:t>
      </w:r>
      <w:r>
        <w:rPr/>
        <w:t>fragment):</w:t>
      </w:r>
    </w:p>
    <w:p>
      <w:pPr>
        <w:pStyle w:val="Normal"/>
        <w:rPr/>
      </w:pPr>
      <w:hyperlink r:id="rId17">
        <w:r>
          <w:rPr>
            <w:rStyle w:val="Style14"/>
          </w:rPr>
          <w:t>https://developer.android.com/training/animation/screen-slide?hl=ja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app</w:t>
      </w:r>
      <w:r>
        <w:rPr/>
        <w:t>中實裝</w:t>
      </w:r>
      <w:r>
        <w:rPr/>
        <w:t>firebase</w:t>
      </w:r>
      <w:r>
        <w:rPr/>
        <w:t>功能</w:t>
      </w:r>
      <w:r>
        <w:rPr/>
        <w:t>:</w:t>
      </w:r>
    </w:p>
    <w:p>
      <w:pPr>
        <w:pStyle w:val="Normal"/>
        <w:rPr/>
      </w:pPr>
      <w:hyperlink r:id="rId18">
        <w:r>
          <w:rPr>
            <w:rStyle w:val="Style14"/>
          </w:rPr>
          <w:t>https://firebase.google.com/docs/android/setup?authuser=0</w:t>
        </w:r>
      </w:hyperlink>
      <w:r>
        <w:rPr/>
        <w:t xml:space="preserve"> </w:t>
      </w:r>
    </w:p>
    <w:p>
      <w:pPr>
        <w:pStyle w:val="Normal"/>
        <w:rPr/>
      </w:pPr>
      <w:hyperlink r:id="rId19">
        <w:r>
          <w:rPr>
            <w:rStyle w:val="Style14"/>
          </w:rPr>
          <w:t>https://litotom.com/2016/06/26/firebase-android-send-2/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透過</w:t>
      </w:r>
      <w:r>
        <w:rPr/>
        <w:t>firebase</w:t>
      </w:r>
      <w:r>
        <w:rPr/>
        <w:t>送訊息</w:t>
      </w:r>
      <w:r>
        <w:rPr/>
        <w:t>:</w:t>
      </w:r>
    </w:p>
    <w:p>
      <w:pPr>
        <w:pStyle w:val="Normal"/>
        <w:rPr/>
      </w:pPr>
      <w:hyperlink r:id="rId20">
        <w:r>
          <w:rPr>
            <w:rStyle w:val="Style14"/>
          </w:rPr>
          <w:t>https://firebase.google.com/docs/cloud-messaging/send-message?authuser=0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從</w:t>
      </w:r>
      <w:r>
        <w:rPr/>
        <w:t>app</w:t>
      </w:r>
      <w:r>
        <w:rPr/>
        <w:t>傳送通知給手機</w:t>
      </w:r>
      <w:r>
        <w:rPr/>
        <w:t>:</w:t>
      </w:r>
    </w:p>
    <w:p>
      <w:pPr>
        <w:pStyle w:val="Normal"/>
        <w:rPr/>
      </w:pPr>
      <w:hyperlink r:id="rId21">
        <w:r>
          <w:rPr>
            <w:rStyle w:val="Style14"/>
          </w:rPr>
          <w:t>https://developer.android.com/training/notify-user/build-notification</w:t>
        </w:r>
      </w:hyperlink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character" w:styleId="Style15">
    <w:name w:val="訪問過的網際網路連結"/>
    <w:rPr>
      <w:color w:val="800000"/>
      <w:u w:val="single"/>
      <w:lang w:val="zxx" w:eastAsia="zxx" w:bidi="zxx"/>
    </w:rPr>
  </w:style>
  <w:style w:type="paragraph" w:styleId="Style16">
    <w:name w:val="標題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henewstack.io/tutorial-prototyping-a-sensor-node-and-iot-gateway-with-arduino-and-raspberry-pi-part-1/" TargetMode="External"/><Relationship Id="rId3" Type="http://schemas.openxmlformats.org/officeDocument/2006/relationships/hyperlink" Target="https://thenewstack.io/tutorial-configuring-a-sensor-node-and-iot-gateway-to-collect-and-visualize-data-part-2/" TargetMode="External"/><Relationship Id="rId4" Type="http://schemas.openxmlformats.org/officeDocument/2006/relationships/hyperlink" Target="https://swf.com.tw/?s=Xbee" TargetMode="External"/><Relationship Id="rId5" Type="http://schemas.openxmlformats.org/officeDocument/2006/relationships/hyperlink" Target="https://yuanchieh.wordpress.com/category/&#29609;&#29609;mcu/xbee&#31995;&#21015;/" TargetMode="External"/><Relationship Id="rId6" Type="http://schemas.openxmlformats.org/officeDocument/2006/relationships/hyperlink" Target="https://qiita.com/s_fujii/items/9804eaf3599139164aa3" TargetMode="External"/><Relationship Id="rId7" Type="http://schemas.openxmlformats.org/officeDocument/2006/relationships/hyperlink" Target="http://ftp1.digi.com/support/documentation/XBee ZigBee Migration Guide.pdf" TargetMode="External"/><Relationship Id="rId8" Type="http://schemas.openxmlformats.org/officeDocument/2006/relationships/hyperlink" Target="http://zattouka.net/GarageHouse/micon/XBee/XBee5.htm" TargetMode="External"/><Relationship Id="rId9" Type="http://schemas.openxmlformats.org/officeDocument/2006/relationships/hyperlink" Target="http://zattouka.net/GarageHouse/micon/XBee/ATcommands.pdf" TargetMode="External"/><Relationship Id="rId10" Type="http://schemas.openxmlformats.org/officeDocument/2006/relationships/hyperlink" Target="https://www.aihara.co.jp/~junt/electronic-circuit/XBee.html" TargetMode="External"/><Relationship Id="rId11" Type="http://schemas.openxmlformats.org/officeDocument/2006/relationships/hyperlink" Target="https://github.com/andrewrapp/xbee-arduino" TargetMode="External"/><Relationship Id="rId12" Type="http://schemas.openxmlformats.org/officeDocument/2006/relationships/hyperlink" Target="https://sites.google.com/site/wenyumaker/03-mh-z19er-yang-hua-tan/01-mh-z19-arduino-oled" TargetMode="External"/><Relationship Id="rId13" Type="http://schemas.openxmlformats.org/officeDocument/2006/relationships/hyperlink" Target="http://arduinolearning.com/code/arduino-sht31-module.php" TargetMode="External"/><Relationship Id="rId14" Type="http://schemas.openxmlformats.org/officeDocument/2006/relationships/hyperlink" Target="https://weeklycoding.com/mpandroidchart-documentation/" TargetMode="External"/><Relationship Id="rId15" Type="http://schemas.openxmlformats.org/officeDocument/2006/relationships/hyperlink" Target="https://blog.csdn.net/HAndroidevelopcker/article/details/77967471" TargetMode="External"/><Relationship Id="rId16" Type="http://schemas.openxmlformats.org/officeDocument/2006/relationships/hyperlink" Target="https://qiita.com/Reyurnible/items/dffd70144da213e1208b" TargetMode="External"/><Relationship Id="rId17" Type="http://schemas.openxmlformats.org/officeDocument/2006/relationships/hyperlink" Target="https://developer.android.com/training/animation/screen-slide?hl=ja" TargetMode="External"/><Relationship Id="rId18" Type="http://schemas.openxmlformats.org/officeDocument/2006/relationships/hyperlink" Target="https://firebase.google.com/docs/android/setup?authuser=0" TargetMode="External"/><Relationship Id="rId19" Type="http://schemas.openxmlformats.org/officeDocument/2006/relationships/hyperlink" Target="https://litotom.com/2016/06/26/firebase-android-send-2/" TargetMode="External"/><Relationship Id="rId20" Type="http://schemas.openxmlformats.org/officeDocument/2006/relationships/hyperlink" Target="https://firebase.google.com/docs/cloud-messaging/send-message?authuser=0" TargetMode="External"/><Relationship Id="rId21" Type="http://schemas.openxmlformats.org/officeDocument/2006/relationships/hyperlink" Target="https://developer.android.com/training/notify-user/build-notification" TargetMode="Externa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LibreOffice/6.0.3.2$Windows_X86_64 LibreOffice_project/8f48d515416608e3a835360314dac7e47fd0b821</Application>
  <Pages>2</Pages>
  <Words>168</Words>
  <Characters>1795</Characters>
  <CharactersWithSpaces>1828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2020-05-31T09:43:13Z</dcterms:created>
  <dc:creator/>
  <dc:description/>
  <dc:language>zh-TW</dc:language>
  <cp:lastModifiedBy/>
  <dcterms:modified xsi:type="dcterms:W3CDTF">2020-05-31T10:10:44Z</dcterms:modified>
  <cp:revision>1</cp:revision>
  <dc:subject/>
  <dc:title/>
</cp:coreProperties>
</file>